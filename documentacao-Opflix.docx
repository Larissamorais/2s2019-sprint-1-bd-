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683225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5C250C0D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04D22D2E" wp14:editId="2E4BED3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144C2A70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567535" wp14:editId="06DB64D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10F6EF7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20A917" w14:textId="47F121F7" w:rsidR="00997D7D" w:rsidRPr="006717B0" w:rsidRDefault="009A1880">
                                    <w:pPr>
                                      <w:pStyle w:val="Subttulo1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6717B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Op</w:t>
                                    </w:r>
                                    <w:r w:rsidR="006717B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Pr="006717B0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56753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10F6EF7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820A917" w14:textId="47F121F7" w:rsidR="00997D7D" w:rsidRPr="006717B0" w:rsidRDefault="009A1880">
                              <w:pPr>
                                <w:pStyle w:val="Subttulo1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717B0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Op</w:t>
                              </w:r>
                              <w:r w:rsidR="006717B0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6717B0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B79BB7" wp14:editId="03DD83A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19D4E33F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79C6EC7F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5F6BCA7B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543C4BF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DFBB16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91923D1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647FE72F" w14:textId="77777777" w:rsidR="00997D7D" w:rsidRDefault="009744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71EB451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79BB7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19D4E33F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79C6EC7F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5F6BCA7B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543C4BF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DFBB16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91923D1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7FE72F" w14:textId="77777777" w:rsidR="00997D7D" w:rsidRDefault="009744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71EB451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904CAC0" w14:textId="77777777" w:rsidR="00792337" w:rsidRPr="00585F9D" w:rsidRDefault="00792337"/>
        <w:p w14:paraId="57E30D34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C7E5B7B" w14:textId="77777777" w:rsidR="007C7D98" w:rsidRDefault="007C7D98" w:rsidP="007C7D98">
              <w:pPr>
                <w:pStyle w:val="Cabealhodondice"/>
              </w:pPr>
              <w:r>
                <w:t>Sumário</w:t>
              </w:r>
            </w:p>
            <w:p w14:paraId="5688647C" w14:textId="77777777" w:rsidR="0046629B" w:rsidRPr="006717B0" w:rsidRDefault="00DE3EA9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8"/>
                  <w:szCs w:val="28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Resumo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_Toc533767843 \h </w:instrTex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>2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4983CAFA" w14:textId="77777777" w:rsidR="0046629B" w:rsidRPr="006717B0" w:rsidRDefault="00974495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8"/>
                  <w:szCs w:val="28"/>
                </w:rPr>
              </w:pPr>
              <w:hyperlink w:anchor="_Toc533767844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Objetivos</w:t>
                </w:r>
              </w:hyperlink>
            </w:p>
            <w:p w14:paraId="600EC22B" w14:textId="77777777" w:rsidR="0046629B" w:rsidRPr="006717B0" w:rsidRDefault="00974495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8"/>
                  <w:szCs w:val="28"/>
                </w:rPr>
              </w:pPr>
              <w:hyperlink w:anchor="_Toc533767845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Descrição do projeto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_Toc533767845 \h </w:instrTex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>2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313BD44C" w14:textId="77777777" w:rsidR="0046629B" w:rsidRPr="006717B0" w:rsidRDefault="00974495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8"/>
                  <w:szCs w:val="28"/>
                </w:rPr>
              </w:pPr>
              <w:hyperlink w:anchor="_Toc533767846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Resumo do projeto</w:t>
                </w:r>
              </w:hyperlink>
            </w:p>
            <w:p w14:paraId="5F4C37EE" w14:textId="77777777" w:rsidR="0046629B" w:rsidRPr="006717B0" w:rsidRDefault="00974495">
              <w:pPr>
                <w:pStyle w:val="Sumrio1"/>
                <w:rPr>
                  <w:rFonts w:ascii="Arial" w:hAnsi="Arial" w:cs="Arial"/>
                  <w:b w:val="0"/>
                  <w:noProof/>
                  <w:color w:val="000000" w:themeColor="text1"/>
                  <w:sz w:val="28"/>
                  <w:szCs w:val="28"/>
                </w:rPr>
              </w:pPr>
              <w:hyperlink w:anchor="_Toc533767847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Modelagem de Software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ab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begin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instrText xml:space="preserve"> PAGEREF _Toc533767847 \h </w:instrTex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separate"/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t>3</w:t>
                </w:r>
                <w:r w:rsidR="0046629B" w:rsidRPr="006717B0">
                  <w:rPr>
                    <w:rFonts w:ascii="Arial" w:hAnsi="Arial" w:cs="Arial"/>
                    <w:noProof/>
                    <w:webHidden/>
                    <w:color w:val="000000" w:themeColor="text1"/>
                    <w:sz w:val="28"/>
                    <w:szCs w:val="28"/>
                  </w:rPr>
                  <w:fldChar w:fldCharType="end"/>
                </w:r>
              </w:hyperlink>
            </w:p>
            <w:p w14:paraId="0A0A9AE1" w14:textId="77777777" w:rsidR="0046629B" w:rsidRPr="006717B0" w:rsidRDefault="00974495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8"/>
                  <w:szCs w:val="28"/>
                </w:rPr>
              </w:pPr>
              <w:hyperlink w:anchor="_Toc533767848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Modelo Lógico</w:t>
                </w:r>
              </w:hyperlink>
            </w:p>
            <w:p w14:paraId="53E44F0D" w14:textId="77777777" w:rsidR="0046629B" w:rsidRPr="006717B0" w:rsidRDefault="00974495">
              <w:pPr>
                <w:pStyle w:val="Sumrio2"/>
                <w:rPr>
                  <w:rFonts w:ascii="Arial" w:hAnsi="Arial" w:cs="Arial"/>
                  <w:noProof/>
                  <w:color w:val="000000" w:themeColor="text1"/>
                  <w:sz w:val="28"/>
                  <w:szCs w:val="28"/>
                </w:rPr>
              </w:pPr>
              <w:hyperlink w:anchor="_Toc533767849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Modelo Físico</w:t>
                </w:r>
              </w:hyperlink>
            </w:p>
            <w:p w14:paraId="344AD693" w14:textId="5042B750" w:rsidR="0046629B" w:rsidRPr="009A1880" w:rsidRDefault="00974495" w:rsidP="009A188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6717B0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8"/>
                    <w:szCs w:val="28"/>
                  </w:rPr>
                  <w:t>Modelo Conceitual</w:t>
                </w:r>
              </w:hyperlink>
            </w:p>
            <w:p w14:paraId="3616841F" w14:textId="77777777"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18D75C66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1900854E" w14:textId="77777777" w:rsidR="00DA19B6" w:rsidRDefault="0001427C">
      <w:pPr>
        <w:pStyle w:val="cabealho1"/>
      </w:pPr>
      <w:bookmarkStart w:id="1" w:name="_Toc533767843"/>
      <w:r>
        <w:t>Resumo</w:t>
      </w:r>
      <w:bookmarkEnd w:id="1"/>
      <w:r>
        <w:t xml:space="preserve"> </w:t>
      </w:r>
    </w:p>
    <w:p w14:paraId="4406C96B" w14:textId="77777777" w:rsidR="00DA19B6" w:rsidRDefault="00DA19B6"/>
    <w:p w14:paraId="5369DDAB" w14:textId="77777777" w:rsidR="00DA19B6" w:rsidRPr="006717B0" w:rsidRDefault="0001427C">
      <w:pPr>
        <w:pStyle w:val="cabealho2"/>
        <w:rPr>
          <w:rFonts w:ascii="Arial" w:hAnsi="Arial" w:cs="Arial"/>
          <w:sz w:val="28"/>
          <w:szCs w:val="28"/>
        </w:rPr>
      </w:pPr>
      <w:bookmarkStart w:id="2" w:name="_Toc533767844"/>
      <w:r w:rsidRPr="006717B0">
        <w:rPr>
          <w:rFonts w:ascii="Arial" w:hAnsi="Arial" w:cs="Arial"/>
          <w:sz w:val="28"/>
          <w:szCs w:val="28"/>
        </w:rPr>
        <w:t>Objetivos</w:t>
      </w:r>
      <w:bookmarkEnd w:id="2"/>
    </w:p>
    <w:p w14:paraId="1F69D41F" w14:textId="0AAFCE59" w:rsidR="00DA19B6" w:rsidRPr="006717B0" w:rsidRDefault="00661ABB">
      <w:pPr>
        <w:rPr>
          <w:rFonts w:ascii="Arial" w:hAnsi="Arial" w:cs="Arial"/>
          <w:color w:val="000000" w:themeColor="text1"/>
          <w:sz w:val="24"/>
          <w:szCs w:val="24"/>
        </w:rPr>
      </w:pPr>
      <w:r w:rsidRPr="006717B0">
        <w:rPr>
          <w:rFonts w:ascii="Arial" w:hAnsi="Arial" w:cs="Arial"/>
          <w:color w:val="000000" w:themeColor="text1"/>
          <w:sz w:val="24"/>
          <w:szCs w:val="24"/>
        </w:rPr>
        <w:t xml:space="preserve">Este documento tem como objetivo demonstrar todas </w:t>
      </w:r>
      <w:r w:rsidR="009A1880" w:rsidRPr="006717B0">
        <w:rPr>
          <w:rFonts w:ascii="Arial" w:hAnsi="Arial" w:cs="Arial"/>
          <w:color w:val="000000" w:themeColor="text1"/>
          <w:sz w:val="24"/>
          <w:szCs w:val="24"/>
        </w:rPr>
        <w:t xml:space="preserve">as funcionalidades da plataforma </w:t>
      </w:r>
      <w:proofErr w:type="spellStart"/>
      <w:r w:rsidR="009A1880" w:rsidRPr="006717B0">
        <w:rPr>
          <w:rFonts w:ascii="Arial" w:hAnsi="Arial" w:cs="Arial"/>
          <w:color w:val="000000" w:themeColor="text1"/>
          <w:sz w:val="24"/>
          <w:szCs w:val="24"/>
        </w:rPr>
        <w:t>OpFlix</w:t>
      </w:r>
      <w:proofErr w:type="spellEnd"/>
      <w:r w:rsidR="009A1880" w:rsidRPr="006717B0">
        <w:rPr>
          <w:rFonts w:ascii="Arial" w:hAnsi="Arial" w:cs="Arial"/>
          <w:color w:val="000000" w:themeColor="text1"/>
          <w:sz w:val="24"/>
          <w:szCs w:val="24"/>
        </w:rPr>
        <w:t xml:space="preserve"> que foi criada para divulgar o lançamento de séries e filmes lançados.</w:t>
      </w:r>
    </w:p>
    <w:p w14:paraId="39FB6B6D" w14:textId="77777777" w:rsidR="004A0592" w:rsidRPr="006717B0" w:rsidRDefault="004A059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54F6FB" w14:textId="77777777"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14:paraId="2ABE1B1C" w14:textId="77777777" w:rsidR="00DA19B6" w:rsidRPr="006717B0" w:rsidRDefault="0001427C">
      <w:pPr>
        <w:pStyle w:val="cabealho2"/>
        <w:rPr>
          <w:rFonts w:ascii="Arial" w:hAnsi="Arial" w:cs="Arial"/>
          <w:b w:val="0"/>
          <w:color w:val="000000" w:themeColor="text1"/>
          <w:sz w:val="28"/>
          <w:szCs w:val="28"/>
        </w:rPr>
      </w:pPr>
      <w:bookmarkStart w:id="4" w:name="_Toc533767846"/>
      <w:r w:rsidRPr="006717B0">
        <w:rPr>
          <w:rFonts w:ascii="Arial" w:hAnsi="Arial" w:cs="Arial"/>
          <w:b w:val="0"/>
          <w:color w:val="000000" w:themeColor="text1"/>
          <w:sz w:val="28"/>
          <w:szCs w:val="28"/>
        </w:rPr>
        <w:t xml:space="preserve">Resumo </w:t>
      </w:r>
      <w:r w:rsidR="00952E23" w:rsidRPr="006717B0">
        <w:rPr>
          <w:rFonts w:ascii="Arial" w:hAnsi="Arial" w:cs="Arial"/>
          <w:b w:val="0"/>
          <w:color w:val="000000" w:themeColor="text1"/>
          <w:sz w:val="28"/>
          <w:szCs w:val="28"/>
        </w:rPr>
        <w:t>do projeto</w:t>
      </w:r>
      <w:bookmarkEnd w:id="4"/>
    </w:p>
    <w:p w14:paraId="3F7ABCB5" w14:textId="77777777" w:rsidR="00DD2056" w:rsidRPr="00DD2056" w:rsidRDefault="00DD2056" w:rsidP="00DD2056">
      <w:pPr>
        <w:spacing w:after="160" w:line="256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</w:pPr>
      <w:r w:rsidRPr="00DD2056"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  <w:t xml:space="preserve">Uma nova companhia no ramo cinematográfico chamada </w:t>
      </w:r>
      <w:proofErr w:type="spellStart"/>
      <w:r w:rsidRPr="00DD2056"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  <w:t>OpFlix</w:t>
      </w:r>
      <w:proofErr w:type="spellEnd"/>
      <w:r w:rsidRPr="00DD2056"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  <w:t>, empresa de pequeno porte que atua no ramo de filmes e séries, foi criada por Tadeu em 2019 na região da Paulista em São Paulo. Tadeu tem uma equipe de parceiros que desejam realizar a divulgação de novos lançamentos por ano.</w:t>
      </w:r>
    </w:p>
    <w:p w14:paraId="62A64930" w14:textId="77777777" w:rsidR="00DD2056" w:rsidRPr="00DD2056" w:rsidRDefault="00DD2056" w:rsidP="00DD2056">
      <w:pPr>
        <w:spacing w:after="160" w:line="256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</w:pPr>
      <w:r w:rsidRPr="00DD2056">
        <w:rPr>
          <w:rFonts w:ascii="Arial" w:eastAsia="Calibri" w:hAnsi="Arial" w:cs="Arial"/>
          <w:color w:val="000000" w:themeColor="text1"/>
          <w:sz w:val="24"/>
          <w:szCs w:val="24"/>
          <w:lang w:eastAsia="en-US"/>
        </w:rPr>
        <w:t>Sua empresa, por ser nova, realiza a divulgação apenas pelas redes sociais, porém deseja realizar a divulgação por sua página na internet e através de um aplicativo mobile.</w:t>
      </w:r>
    </w:p>
    <w:p w14:paraId="05333F89" w14:textId="77777777" w:rsidR="008A7F37" w:rsidRPr="006717B0" w:rsidRDefault="008A7F37">
      <w:pPr>
        <w:rPr>
          <w:rFonts w:ascii="Arial" w:hAnsi="Arial" w:cs="Arial"/>
          <w:color w:val="000000" w:themeColor="text1"/>
          <w:sz w:val="24"/>
          <w:szCs w:val="24"/>
        </w:rPr>
      </w:pPr>
      <w:r w:rsidRPr="006717B0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A19152E" w14:textId="77777777" w:rsidR="00DA19B6" w:rsidRDefault="00C92BD1">
      <w:pPr>
        <w:pStyle w:val="cabealho1"/>
      </w:pPr>
      <w:bookmarkStart w:id="5" w:name="_Toc533767847"/>
      <w:r>
        <w:t>Modelagem de Software</w:t>
      </w:r>
      <w:bookmarkEnd w:id="5"/>
    </w:p>
    <w:p w14:paraId="375B8D7C" w14:textId="25D744D8" w:rsidR="003A0DE3" w:rsidRPr="006717B0" w:rsidRDefault="00216516" w:rsidP="00DD2056">
      <w:pPr>
        <w:rPr>
          <w:rFonts w:ascii="Arial" w:hAnsi="Arial" w:cs="Arial"/>
          <w:color w:val="000000" w:themeColor="text1"/>
          <w:sz w:val="24"/>
          <w:szCs w:val="24"/>
        </w:rPr>
      </w:pPr>
      <w:r w:rsidRPr="006717B0">
        <w:rPr>
          <w:rFonts w:ascii="Arial" w:hAnsi="Arial" w:cs="Arial"/>
          <w:color w:val="000000" w:themeColor="text1"/>
          <w:sz w:val="24"/>
          <w:szCs w:val="24"/>
        </w:rPr>
        <w:t>Esta sessão tende a demonstrar o que será desenvolvido no banco de dados e quais são as suas representações.</w:t>
      </w:r>
    </w:p>
    <w:p w14:paraId="5731A71F" w14:textId="77777777" w:rsidR="00DD2056" w:rsidRPr="002E2D08" w:rsidRDefault="00DD2056" w:rsidP="00DD2056">
      <w:pPr>
        <w:rPr>
          <w:rFonts w:ascii="Arial" w:hAnsi="Arial" w:cs="Arial"/>
          <w:b/>
          <w:sz w:val="32"/>
          <w:szCs w:val="32"/>
        </w:rPr>
      </w:pPr>
      <w:r w:rsidRPr="002E2D0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Lógico:</w:t>
      </w:r>
    </w:p>
    <w:p w14:paraId="26E53D49" w14:textId="6328D4A5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Descreve como os dados serão armazenados no banco e também seus relacionamentos. Esse modelo adota alguma tecnologia, pode ser: relacional, orientado a objetos, orientado a colunas, </w:t>
      </w:r>
      <w:proofErr w:type="gramStart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entre outros</w:t>
      </w:r>
      <w:proofErr w:type="gramEnd"/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contudo, em forma de tabela.</w:t>
      </w:r>
    </w:p>
    <w:p w14:paraId="01059BAB" w14:textId="77777777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</w:pPr>
    </w:p>
    <w:p w14:paraId="3072B4EE" w14:textId="42CB0181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4BCC5162" wp14:editId="47CA1A98">
            <wp:extent cx="6989519" cy="54006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Filme.jpeg"/>
                    <pic:cNvPicPr/>
                  </pic:nvPicPr>
                  <pic:blipFill rotWithShape="1">
                    <a:blip r:embed="rId11"/>
                    <a:srcRect t="45567" b="1724"/>
                    <a:stretch/>
                  </pic:blipFill>
                  <pic:spPr bwMode="auto">
                    <a:xfrm>
                      <a:off x="0" y="0"/>
                      <a:ext cx="6997199" cy="540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66D7B" w14:textId="2DA2EDD0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bookmarkStart w:id="6" w:name="_GoBack"/>
      <w:bookmarkEnd w:id="6"/>
    </w:p>
    <w:p w14:paraId="5A40B0C2" w14:textId="77777777" w:rsidR="006717B0" w:rsidRDefault="006717B0" w:rsidP="00DD2056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2540511F" w14:textId="77777777" w:rsidR="006717B0" w:rsidRDefault="006717B0" w:rsidP="00DD2056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43E107AA" w14:textId="7EC9F81C" w:rsidR="00DD2056" w:rsidRPr="00246CC8" w:rsidRDefault="00DD2056" w:rsidP="00DD2056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46CC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Físico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:</w:t>
      </w:r>
    </w:p>
    <w:p w14:paraId="2AEFCEDD" w14:textId="0C264ECE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46CC8">
        <w:rPr>
          <w:rFonts w:ascii="Arial" w:eastAsia="Times New Roman" w:hAnsi="Arial" w:cs="Arial"/>
          <w:color w:val="000000" w:themeColor="text1"/>
          <w:sz w:val="24"/>
          <w:szCs w:val="24"/>
        </w:rPr>
        <w:t>Descreve, por meio de alguma linguagem, como será feita a armazenagem no banco. Nesse nível se escolhe qual Sistema gerenciador de Banco de dados (SGBD) será usado, levando em consideração o modelo lógico adotado. Pode ser: PostgreSQL, MySQL, dentre outr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os.</w:t>
      </w:r>
    </w:p>
    <w:p w14:paraId="13D8A2DD" w14:textId="40C38883" w:rsidR="006717B0" w:rsidRDefault="006717B0" w:rsidP="00DD2056">
      <w:pPr>
        <w:shd w:val="clear" w:color="auto" w:fill="FFFFFF"/>
        <w:spacing w:after="45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858F244" wp14:editId="7752EB06">
            <wp:extent cx="4705350" cy="300093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52" t="26054" r="41175" b="19178"/>
                    <a:stretch/>
                  </pic:blipFill>
                  <pic:spPr bwMode="auto">
                    <a:xfrm>
                      <a:off x="0" y="0"/>
                      <a:ext cx="4733143" cy="30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9FC65" w14:textId="3846DC0C" w:rsidR="006717B0" w:rsidRDefault="006717B0" w:rsidP="00DD2056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8E235D" w14:textId="77777777" w:rsidR="00DD2056" w:rsidRPr="002E2D08" w:rsidRDefault="00DD2056" w:rsidP="00DD2056">
      <w:pPr>
        <w:shd w:val="clear" w:color="auto" w:fill="FFFFFF"/>
        <w:spacing w:before="150" w:after="150" w:line="735" w:lineRule="atLeast"/>
        <w:jc w:val="both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E2D0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Modelo Conceitual:</w:t>
      </w:r>
    </w:p>
    <w:p w14:paraId="4AEF8E09" w14:textId="77777777" w:rsidR="00DD2056" w:rsidRDefault="00DD2056" w:rsidP="00DD2056">
      <w:pPr>
        <w:shd w:val="clear" w:color="auto" w:fill="FFFFFF"/>
        <w:spacing w:after="4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É o modelo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que </w:t>
      </w:r>
      <w:proofErr w:type="spellStart"/>
      <w:proofErr w:type="gramStart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est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>a</w:t>
      </w:r>
      <w:proofErr w:type="spellEnd"/>
      <w:proofErr w:type="gramEnd"/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mais próximo da realidade dos usuários. O 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modelo 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>conceitual é desenvolvido, a partir dos requisitos do sistema, extraídos na fase de levantamento de requisitos</w:t>
      </w:r>
      <w:r w:rsidRPr="00246CC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e utiliza as entidades presente no problema e demonstra a relação entre elas.</w:t>
      </w:r>
      <w:r w:rsidRPr="002E2D0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Esse modelo pode ser elaborado por meio de dois diagramas: Diagrama de Entidade e Relacionamento e/ou o Diagrama de Classes.</w:t>
      </w:r>
    </w:p>
    <w:p w14:paraId="6983F0F4" w14:textId="49B9D65D" w:rsidR="003A0DE3" w:rsidRPr="006717B0" w:rsidRDefault="00DD2056" w:rsidP="006717B0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  <w:sectPr w:rsidR="003A0DE3" w:rsidRPr="006717B0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1562C6" wp14:editId="715E14E3">
            <wp:extent cx="3998444" cy="24384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Filme.jpeg"/>
                    <pic:cNvPicPr/>
                  </pic:nvPicPr>
                  <pic:blipFill rotWithShape="1">
                    <a:blip r:embed="rId11"/>
                    <a:srcRect b="58400"/>
                    <a:stretch/>
                  </pic:blipFill>
                  <pic:spPr bwMode="auto">
                    <a:xfrm>
                      <a:off x="0" y="0"/>
                      <a:ext cx="4008022" cy="244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573A" w14:textId="78996E2D" w:rsidR="00F03B38" w:rsidRPr="006717B0" w:rsidRDefault="00F03B38" w:rsidP="006717B0"/>
    <w:sectPr w:rsidR="00F03B38" w:rsidRPr="006717B0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BB01A" w14:textId="77777777" w:rsidR="00BE1D20" w:rsidRDefault="00BE1D20">
      <w:pPr>
        <w:spacing w:after="0" w:line="240" w:lineRule="auto"/>
      </w:pPr>
      <w:r>
        <w:separator/>
      </w:r>
    </w:p>
  </w:endnote>
  <w:endnote w:type="continuationSeparator" w:id="0">
    <w:p w14:paraId="197A5B67" w14:textId="77777777" w:rsidR="00BE1D20" w:rsidRDefault="00BE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A64B" w14:textId="77777777" w:rsidR="00997D7D" w:rsidRDefault="0097449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49B9F" w14:textId="77777777" w:rsidR="00BE1D20" w:rsidRDefault="00BE1D20">
      <w:pPr>
        <w:spacing w:after="0" w:line="240" w:lineRule="auto"/>
      </w:pPr>
      <w:r>
        <w:separator/>
      </w:r>
    </w:p>
  </w:footnote>
  <w:footnote w:type="continuationSeparator" w:id="0">
    <w:p w14:paraId="28A223E9" w14:textId="77777777" w:rsidR="00BE1D20" w:rsidRDefault="00BE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0DE3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17B0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74495"/>
    <w:rsid w:val="00997D7D"/>
    <w:rsid w:val="009A1880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D2056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8488E6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879B4-D418-4711-AD7D-CEDA021F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Larissa De Morais</cp:lastModifiedBy>
  <cp:revision>2</cp:revision>
  <dcterms:created xsi:type="dcterms:W3CDTF">2019-08-14T17:06:00Z</dcterms:created>
  <dcterms:modified xsi:type="dcterms:W3CDTF">2019-08-14T17:06:00Z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